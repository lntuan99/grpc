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21147149"/>
    <w:bookmarkStart w:id="1" w:name="_Toc318188227"/>
    <w:bookmarkStart w:id="2" w:name="_Toc318188327"/>
    <w:bookmarkStart w:id="3" w:name="_Toc318189312"/>
    <w:bookmarkStart w:id="4" w:name="_Toc321147011"/>
    <w:bookmarkStart w:id="5" w:name="_Hlk91939298"/>
    <w:p w14:paraId="10796808" w14:textId="547DC453" w:rsidR="00C6554A" w:rsidRPr="000500CE" w:rsidRDefault="002A3579" w:rsidP="00C6554A">
      <w:pPr>
        <w:pStyle w:val="Photo"/>
        <w:rPr>
          <w:rFonts w:ascii="Roboto" w:hAnsi="Roboto"/>
        </w:rPr>
      </w:pPr>
      <w:r w:rsidRPr="000500CE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667678" wp14:editId="36DBA772">
                <wp:simplePos x="0" y="0"/>
                <wp:positionH relativeFrom="column">
                  <wp:posOffset>-742949</wp:posOffset>
                </wp:positionH>
                <wp:positionV relativeFrom="paragraph">
                  <wp:posOffset>-685800</wp:posOffset>
                </wp:positionV>
                <wp:extent cx="1188720" cy="10032274"/>
                <wp:effectExtent l="0" t="0" r="0" b="76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003227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A39369" id="Rectangle 10" o:spid="_x0000_s1026" style="position:absolute;margin-left:-58.5pt;margin-top:-54pt;width:93.6pt;height:789.9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abFnwIAAKwFAAAOAAAAZHJzL2Uyb0RvYy54bWysVEtv2zAMvg/YfxB0X/1YunZBnSJo0WFA&#10;txZth54VWYoNSKImKXGyXz9KctzHih2GXWSJj4/kZ5Jn5zutyFY434NpaHVUUiIMh7Y364b+eLj6&#10;cEqJD8y0TIERDd0LT88X79+dDXYuauhAtcIRBDF+PtiGdiHYeVF43gnN/BFYYVApwWkW8OnWRevY&#10;gOhaFXVZfioGcK11wIX3KL3MSrpI+FIKHm6k9CIQ1VDMLaTTpXMVz2JxxuZrx2zX8zEN9g9ZaNYb&#10;DDpBXbLAyMb1f0DpnjvwIMMRB12AlD0XqQaspipfVXPfMStSLUiOtxNN/v/B8u/bW0f6Fv8d0mOY&#10;xn90h6wxs1aCoAwJGqyfo929vXXjy+M1VruTTscv1kF2idT9RKrYBcJRWFWnpyc1gnPUVWX5sa5P&#10;ZhG2ePK3zocvAjSJl4Y6TCCxybbXPmTTg0kM50H17VWvVHrEVhEXypEtw5+8WtfJVW30N2izrD4u&#10;y1QJhkydFc1TAi+QlIl4BiJyDholRSw/F5xuYa9EtFPmTkhkDkvMESfkHJRxLkyoUjK+Y63I4pjK&#10;27kkwIgsMf6EPQK8LPKAnbMc7aOrSC0/OZc5+t+cJ48UGUyYnHVvwL0FoLCqMXK2P5CUqYksraDd&#10;Y185yAPnLb/q8ddeMx9umcMJw37ArRFu8JAKhobCeKOkA/frLXm0x8ZHLSUDTmxD/c8Nc4IS9dXg&#10;SHyuZrM44ukxO049555rVs81ZqMvAPulwv1kebqiswvqcJUO9CMul2WMiipmOMZuKA/u8LgIeZPg&#10;euJiuUxmONaWhWtzb3kEj6zG1n3YPTJnx/4OOBvf4TDdbP6qzbNt9DSw3ASQfZqBJ15HvnElpCYe&#10;11fcOc/fyeppyS5+AwAA//8DAFBLAwQUAAYACAAAACEA2m4dzuMAAAANAQAADwAAAGRycy9kb3du&#10;cmV2LnhtbEyPQU/DMAyF70j8h8hI3LYkE6KjNJ3QpIKGxGGDgXbLWtMWGqdqsq38e7wT3J7l5+fv&#10;ZYvRdeKIQ2g9GdBTBQKp9FVLtYG312IyBxGipcp2ntDADwZY5JcXmU0rf6I1HjexFhxCIbUGmhj7&#10;VMpQNuhsmPoeiXeffnA28jjUshrsicNdJ2dK3UpnW+IPje1x2WD5vTk4xngOu+XLo94V76t69bX9&#10;2Ib1U2HM9dX4cA8i4hj/zHDG5xvImWnvD1QF0RmYaJ1wmXhWas6KPYmagdiz9ybRdyDzTP5vkf8C&#10;AAD//wMAUEsBAi0AFAAGAAgAAAAhALaDOJL+AAAA4QEAABMAAAAAAAAAAAAAAAAAAAAAAFtDb250&#10;ZW50X1R5cGVzXS54bWxQSwECLQAUAAYACAAAACEAOP0h/9YAAACUAQAACwAAAAAAAAAAAAAAAAAv&#10;AQAAX3JlbHMvLnJlbHNQSwECLQAUAAYACAAAACEAPW2mxZ8CAACsBQAADgAAAAAAAAAAAAAAAAAu&#10;AgAAZHJzL2Uyb0RvYy54bWxQSwECLQAUAAYACAAAACEA2m4dzuMAAAANAQAADwAAAAAAAAAAAAAA&#10;AAD5BAAAZHJzL2Rvd25yZXYueG1sUEsFBgAAAAAEAAQA8wAAAAkGAAAAAA==&#10;" fillcolor="#003d73 [814]" stroked="f" strokeweight="2pt"/>
            </w:pict>
          </mc:Fallback>
        </mc:AlternateContent>
      </w:r>
    </w:p>
    <w:bookmarkEnd w:id="0"/>
    <w:bookmarkEnd w:id="1"/>
    <w:bookmarkEnd w:id="2"/>
    <w:bookmarkEnd w:id="3"/>
    <w:bookmarkEnd w:id="4"/>
    <w:p w14:paraId="1C98C78F" w14:textId="1A5B7120" w:rsidR="00C6554A" w:rsidRPr="000500CE" w:rsidRDefault="0044504C" w:rsidP="00C6554A">
      <w:pPr>
        <w:pStyle w:val="Title"/>
        <w:rPr>
          <w:rFonts w:ascii="Roboto" w:hAnsi="Roboto"/>
        </w:rPr>
      </w:pPr>
      <w:r w:rsidRPr="000500CE">
        <w:rPr>
          <w:rFonts w:ascii="Roboto" w:hAnsi="Roboto"/>
          <w:noProof/>
        </w:rPr>
        <w:drawing>
          <wp:anchor distT="0" distB="0" distL="114300" distR="114300" simplePos="0" relativeHeight="251660288" behindDoc="0" locked="0" layoutInCell="1" allowOverlap="1" wp14:anchorId="23B38FB1" wp14:editId="242867F1">
            <wp:simplePos x="0" y="0"/>
            <wp:positionH relativeFrom="margin">
              <wp:posOffset>1062355</wp:posOffset>
            </wp:positionH>
            <wp:positionV relativeFrom="margin">
              <wp:posOffset>566420</wp:posOffset>
            </wp:positionV>
            <wp:extent cx="1272540" cy="1030605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C8BD2" w14:textId="353A5854" w:rsidR="00756F97" w:rsidRPr="000500CE" w:rsidRDefault="00756F97" w:rsidP="00DD6250">
      <w:pPr>
        <w:pStyle w:val="Subtitle"/>
        <w:rPr>
          <w:rFonts w:ascii="Roboto" w:hAnsi="Roboto"/>
          <w:caps w:val="0"/>
          <w:noProof/>
        </w:rPr>
      </w:pPr>
    </w:p>
    <w:p w14:paraId="43FCCD15" w14:textId="77777777" w:rsidR="006C0089" w:rsidRPr="000500CE" w:rsidRDefault="006C0089" w:rsidP="00756F97">
      <w:pPr>
        <w:pStyle w:val="Subtitle"/>
        <w:jc w:val="left"/>
        <w:rPr>
          <w:rFonts w:ascii="Roboto" w:hAnsi="Roboto"/>
          <w:caps w:val="0"/>
        </w:rPr>
      </w:pPr>
    </w:p>
    <w:p w14:paraId="49681030" w14:textId="3E24E892" w:rsidR="00F50D9F" w:rsidRPr="000500CE" w:rsidRDefault="00AF2FAE" w:rsidP="0044504C">
      <w:pPr>
        <w:rPr>
          <w:rFonts w:ascii="Arial" w:eastAsiaTheme="majorEastAsia" w:hAnsi="Arial" w:cs="Arial"/>
          <w:sz w:val="26"/>
        </w:rPr>
      </w:pPr>
      <w:r w:rsidRPr="000500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0912D1" wp14:editId="1B84849D">
                <wp:simplePos x="0" y="0"/>
                <wp:positionH relativeFrom="column">
                  <wp:posOffset>4349750</wp:posOffset>
                </wp:positionH>
                <wp:positionV relativeFrom="paragraph">
                  <wp:posOffset>4239260</wp:posOffset>
                </wp:positionV>
                <wp:extent cx="3474720" cy="23469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2346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B1962" w14:textId="153B0C3C" w:rsidR="00447A0E" w:rsidRDefault="00447A0E" w:rsidP="00AF2FAE">
                            <w:pPr>
                              <w:spacing w:line="240" w:lineRule="auto"/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6C0089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Sinh viên thực hiện:</w:t>
                            </w:r>
                          </w:p>
                          <w:p w14:paraId="26130B5D" w14:textId="77777777" w:rsidR="00AF2FAE" w:rsidRDefault="00447A0E" w:rsidP="00AF2FAE">
                            <w:pPr>
                              <w:spacing w:line="240" w:lineRule="auto"/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6C0089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18120</w:t>
                            </w:r>
                            <w:r w:rsidR="0059776B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632</w:t>
                            </w:r>
                            <w:r w:rsidRPr="006C0089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–</w:t>
                            </w:r>
                            <w:r w:rsidR="003C7DE1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9776B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Lê Nhật Tuấn</w:t>
                            </w:r>
                          </w:p>
                          <w:p w14:paraId="0ECC8885" w14:textId="7416714A" w:rsidR="00AF2FAE" w:rsidRDefault="00AF2FAE" w:rsidP="00AF2FAE">
                            <w:pPr>
                              <w:spacing w:line="240" w:lineRule="auto"/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18120650 – Nguyễn Tân Vinh</w:t>
                            </w:r>
                          </w:p>
                          <w:p w14:paraId="1C052849" w14:textId="02423A4C" w:rsidR="00AF2FAE" w:rsidRDefault="00AF2FAE" w:rsidP="00AF2FAE">
                            <w:pPr>
                              <w:spacing w:line="240" w:lineRule="auto"/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18120659 – Đặng Thị Hồng Xuyên</w:t>
                            </w:r>
                          </w:p>
                          <w:p w14:paraId="6CD2346C" w14:textId="3E48ED83" w:rsidR="00447A0E" w:rsidRPr="006C0089" w:rsidRDefault="00447A0E" w:rsidP="00AF2FAE">
                            <w:pPr>
                              <w:spacing w:line="240" w:lineRule="auto"/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6C0089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912D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42.5pt;margin-top:333.8pt;width:273.6pt;height:184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8DKFwIAAC0EAAAOAAAAZHJzL2Uyb0RvYy54bWysU11r2zAUfR/sPwi9L3YSN21NnJK1ZAxC&#10;W0hHnxVZig2yriYpsbNfvyvZ+aDb09iLfK37fc7R/KFrFDkI62rQBR2PUkqE5lDWelfQH2+rL3eU&#10;OM90yRRoUdCjcPRh8fnTvDW5mEAFqhSWYBHt8tYUtPLe5EnieCUa5kZghEanBNswj792l5SWtVi9&#10;UckkTWdJC7Y0FrhwDm+feiddxPpSCu5fpHTCE1VQnM3H08ZzG85kMWf5zjJT1XwYg/3DFA2rNTY9&#10;l3pinpG9rf8o1dTcggPpRxyaBKSsuYg74Dbj9MM2m4oZEXdBcJw5w+T+X1n+fNiYV0t89xU6JDAA&#10;0hqXO7wM+3TSNuGLkxL0I4THM2yi84Tj5TS7zW4n6OLom0yz2f0sAptc0o11/puAhgSjoBZ5iXCx&#10;w9p5bImhp5DQTcOqVipyozRpCzqb3qQx4ezBDKUx8TJssHy37YYNtlAecTELPefO8FWNzdfM+Vdm&#10;kWQcGIXrX/CQCrAJDBYlFdhff7sP8Yg9eilpUTQFdT/3zApK1HeNrNyPsyyoLP5kNxEUe+3ZXnv0&#10;vnkE1OUYn4jh0cRk69XJlBaad9T3MnRFF9McexfUn8xH30sZ3wcXy2UMQl0Z5td6Y3goHeAM0L51&#10;78yaAX+P1D3DSV4s/0BDH9sTsdx7kHXkKADcozrgjpqM1A3vJ4j++j9GXV754jcAAAD//wMAUEsD&#10;BBQABgAIAAAAIQDItCnq4wAAAA0BAAAPAAAAZHJzL2Rvd25yZXYueG1sTI/NTsMwEITvSLyDtUjc&#10;qFNXTaMQp6oiVUgIDi29cHPibRLVPyF228DTsz3BbUY7mv2mWE/WsAuOofdOwnyWAEPXeN27VsLh&#10;Y/uUAQtROa2MdyjhGwOsy/u7QuXaX90OL/vYMipxIVcSuhiHnPPQdGhVmPkBHd2OfrQqkh1brkd1&#10;pXJruEiSlFvVO/rQqQGrDpvT/mwlvFbbd7Wrhc1+TPXydtwMX4fPpZSPD9PmGVjEKf6F4YZP6FAS&#10;U+3PTgdmJKTZkrZEEukqBXZLiIUQwGpSyWIlgJcF/7+i/AUAAP//AwBQSwECLQAUAAYACAAAACEA&#10;toM4kv4AAADhAQAAEwAAAAAAAAAAAAAAAAAAAAAAW0NvbnRlbnRfVHlwZXNdLnhtbFBLAQItABQA&#10;BgAIAAAAIQA4/SH/1gAAAJQBAAALAAAAAAAAAAAAAAAAAC8BAABfcmVscy8ucmVsc1BLAQItABQA&#10;BgAIAAAAIQAbx8DKFwIAAC0EAAAOAAAAAAAAAAAAAAAAAC4CAABkcnMvZTJvRG9jLnhtbFBLAQIt&#10;ABQABgAIAAAAIQDItCnq4wAAAA0BAAAPAAAAAAAAAAAAAAAAAHEEAABkcnMvZG93bnJldi54bWxQ&#10;SwUGAAAAAAQABADzAAAAgQUAAAAA&#10;" filled="f" stroked="f" strokeweight=".5pt">
                <v:textbox>
                  <w:txbxContent>
                    <w:p w14:paraId="264B1962" w14:textId="153B0C3C" w:rsidR="00447A0E" w:rsidRDefault="00447A0E" w:rsidP="00AF2FAE">
                      <w:pPr>
                        <w:spacing w:line="240" w:lineRule="auto"/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6C0089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Sinh viên thực hiện:</w:t>
                      </w:r>
                    </w:p>
                    <w:p w14:paraId="26130B5D" w14:textId="77777777" w:rsidR="00AF2FAE" w:rsidRDefault="00447A0E" w:rsidP="00AF2FAE">
                      <w:pPr>
                        <w:spacing w:line="240" w:lineRule="auto"/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6C0089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18120</w:t>
                      </w:r>
                      <w:r w:rsidR="0059776B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632</w:t>
                      </w:r>
                      <w:r w:rsidRPr="006C0089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 xml:space="preserve"> –</w:t>
                      </w:r>
                      <w:r w:rsidR="003C7DE1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 xml:space="preserve"> </w:t>
                      </w:r>
                      <w:r w:rsidR="0059776B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Lê Nhật Tuấn</w:t>
                      </w:r>
                    </w:p>
                    <w:p w14:paraId="0ECC8885" w14:textId="7416714A" w:rsidR="00AF2FAE" w:rsidRDefault="00AF2FAE" w:rsidP="00AF2FAE">
                      <w:pPr>
                        <w:spacing w:line="240" w:lineRule="auto"/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18120650 – Nguyễn Tân Vinh</w:t>
                      </w:r>
                    </w:p>
                    <w:p w14:paraId="1C052849" w14:textId="02423A4C" w:rsidR="00AF2FAE" w:rsidRDefault="00AF2FAE" w:rsidP="00AF2FAE">
                      <w:pPr>
                        <w:spacing w:line="240" w:lineRule="auto"/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18120659 – Đặng Thị Hồng Xuyên</w:t>
                      </w:r>
                    </w:p>
                    <w:p w14:paraId="6CD2346C" w14:textId="3E48ED83" w:rsidR="00447A0E" w:rsidRPr="006C0089" w:rsidRDefault="00447A0E" w:rsidP="00AF2FAE">
                      <w:pPr>
                        <w:spacing w:line="240" w:lineRule="auto"/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6C0089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73500" w:rsidRPr="000500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940DD0" wp14:editId="71F584A5">
                <wp:simplePos x="0" y="0"/>
                <wp:positionH relativeFrom="column">
                  <wp:posOffset>552450</wp:posOffset>
                </wp:positionH>
                <wp:positionV relativeFrom="paragraph">
                  <wp:posOffset>401320</wp:posOffset>
                </wp:positionV>
                <wp:extent cx="6772275" cy="20116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275" cy="201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120B8" w14:textId="09474204" w:rsidR="00AF2FAE" w:rsidRDefault="00AF2FAE" w:rsidP="00AF2FAE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>TÌM HIỂU NETWORKING SERVICE: gRPC</w:t>
                            </w:r>
                          </w:p>
                          <w:p w14:paraId="0DBC4E20" w14:textId="20BEB1B8" w:rsidR="0044504C" w:rsidRDefault="002E0A81" w:rsidP="00AF2FAE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>HƯỚNG DẪN CÀI ĐẶT</w:t>
                            </w:r>
                          </w:p>
                          <w:p w14:paraId="615C4DF0" w14:textId="2E172E8E" w:rsidR="007357F9" w:rsidRDefault="007357F9" w:rsidP="0044504C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</w:pPr>
                            <w:r w:rsidRPr="0044504C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MÔN: PHÁT TRIỂN ỨNG DỤNG WEB NÂNG CAO</w:t>
                            </w:r>
                          </w:p>
                          <w:p w14:paraId="4A61D0D5" w14:textId="65159D7A" w:rsidR="0044504C" w:rsidRDefault="0044504C" w:rsidP="0044504C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</w:pPr>
                            <w:r w:rsidRPr="0044504C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GVHD: Thầy Nguyễn Huy Khánh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940DD0" id="Text Box 7" o:spid="_x0000_s1027" type="#_x0000_t202" style="position:absolute;margin-left:43.5pt;margin-top:31.6pt;width:533.25pt;height:158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kGaGQIAADQEAAAOAAAAZHJzL2Uyb0RvYy54bWysU9uO2yAQfa/Uf0C8N3bSXLZWnFW6q1SV&#10;ot2VstU+EwwxEmYokNjp13fAuWnbp6ovMDDDXM45zO+7RpODcF6BKelwkFMiDIdKmV1Jf7yuPt1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Tmez0Wg2oYSjD8cYTu8SsNn1uXU+fBPQkGiU1CEvCS52&#10;WPuAJTH0HBKrGVgprRM32pAWS3ye5OnBxYMvtMGH12ajFbptR1R1M8gWqiPO56Cn3lu+UtjDmvnw&#10;whxyjSOhfsMzLlID1oKTRUkN7tff7mM8UoBeSlrUTkn9zz1zghL93SA5X4bjcRRbOownsxEe3K1n&#10;e+sx++YBUJ5D/CmWJzPGB302pYPmDWW+jFXRxQzH2iUNZ/Mh9IrGb8LFcpmCUF6WhbXZWB5TR1Qj&#10;wq/dG3P2RENABp/grDJWvGOjj+35WO4DSJWoijj3qJ7gR2kmBk/fKGr/9pyirp998RsAAP//AwBQ&#10;SwMEFAAGAAgAAAAhAG48ANjhAAAACgEAAA8AAABkcnMvZG93bnJldi54bWxMjzFPwzAUhHck/oP1&#10;kNio3UQpUYhTVZEqJARDSxe2l9hNIuznELtt4NfjTjCe7nT3XbmerWFnPfnBkYTlQgDT1Do1UCfh&#10;8L59yIH5gKTQONISvrWHdXV7U2Kh3IV2+rwPHYsl5AuU0IcwFpz7ttcW/cKNmqJ3dJPFEOXUcTXh&#10;JZZbwxMhVtziQHGhx1HXvW4/9ycr4aXevuGuSWz+Y+rn1+Nm/Dp8ZFLe382bJ2BBz+EvDFf8iA5V&#10;ZGrciZRnRkL+GK8ECas0AXb1l1maAWskpLkQwKuS/79Q/QIAAP//AwBQSwECLQAUAAYACAAAACEA&#10;toM4kv4AAADhAQAAEwAAAAAAAAAAAAAAAAAAAAAAW0NvbnRlbnRfVHlwZXNdLnhtbFBLAQItABQA&#10;BgAIAAAAIQA4/SH/1gAAAJQBAAALAAAAAAAAAAAAAAAAAC8BAABfcmVscy8ucmVsc1BLAQItABQA&#10;BgAIAAAAIQCKLkGaGQIAADQEAAAOAAAAAAAAAAAAAAAAAC4CAABkcnMvZTJvRG9jLnhtbFBLAQIt&#10;ABQABgAIAAAAIQBuPADY4QAAAAoBAAAPAAAAAAAAAAAAAAAAAHMEAABkcnMvZG93bnJldi54bWxQ&#10;SwUGAAAAAAQABADzAAAAgQUAAAAA&#10;" filled="f" stroked="f" strokeweight=".5pt">
                <v:textbox>
                  <w:txbxContent>
                    <w:p w14:paraId="62A120B8" w14:textId="09474204" w:rsidR="00AF2FAE" w:rsidRDefault="00AF2FAE" w:rsidP="00AF2FAE">
                      <w:pPr>
                        <w:jc w:val="center"/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>TÌM HIỂU NETWORKING SERVICE: gRPC</w:t>
                      </w:r>
                    </w:p>
                    <w:p w14:paraId="0DBC4E20" w14:textId="20BEB1B8" w:rsidR="0044504C" w:rsidRDefault="002E0A81" w:rsidP="00AF2FAE">
                      <w:pPr>
                        <w:jc w:val="center"/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>HƯỚNG DẪN CÀI ĐẶT</w:t>
                      </w:r>
                    </w:p>
                    <w:p w14:paraId="615C4DF0" w14:textId="2E172E8E" w:rsidR="007357F9" w:rsidRDefault="007357F9" w:rsidP="0044504C">
                      <w:pPr>
                        <w:jc w:val="center"/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</w:pPr>
                      <w:r w:rsidRPr="0044504C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MÔN: PHÁT TRIỂN ỨNG DỤNG WEB NÂNG CAO</w:t>
                      </w:r>
                    </w:p>
                    <w:p w14:paraId="4A61D0D5" w14:textId="65159D7A" w:rsidR="0044504C" w:rsidRDefault="0044504C" w:rsidP="0044504C">
                      <w:pPr>
                        <w:jc w:val="center"/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</w:pPr>
                      <w:r w:rsidRPr="0044504C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GVHD: Thầy Nguyễn Huy Khánh</w:t>
                      </w:r>
                    </w:p>
                  </w:txbxContent>
                </v:textbox>
              </v:shape>
            </w:pict>
          </mc:Fallback>
        </mc:AlternateContent>
      </w:r>
      <w:r w:rsidR="006C0089" w:rsidRPr="000500C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15454" wp14:editId="37BCDA48">
                <wp:simplePos x="0" y="0"/>
                <wp:positionH relativeFrom="column">
                  <wp:posOffset>822960</wp:posOffset>
                </wp:positionH>
                <wp:positionV relativeFrom="paragraph">
                  <wp:posOffset>6141720</wp:posOffset>
                </wp:positionV>
                <wp:extent cx="3474720" cy="122745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1227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99D04" w14:textId="77777777" w:rsidR="00447A0E" w:rsidRPr="006C0089" w:rsidRDefault="00447A0E" w:rsidP="006C0089">
                            <w:pPr>
                              <w:spacing w:line="240" w:lineRule="auto"/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6C0089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Khoa công nghệ thông tin</w:t>
                            </w:r>
                          </w:p>
                          <w:p w14:paraId="1C795003" w14:textId="77777777" w:rsidR="00447A0E" w:rsidRPr="006C0089" w:rsidRDefault="00447A0E" w:rsidP="006C0089">
                            <w:pPr>
                              <w:spacing w:line="240" w:lineRule="auto"/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6C0089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Đại học Khoa học tự nhiên</w:t>
                            </w:r>
                            <w:r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TP.HCM</w:t>
                            </w:r>
                          </w:p>
                          <w:p w14:paraId="74FF4759" w14:textId="0B270AE9" w:rsidR="00447A0E" w:rsidRPr="006C0089" w:rsidRDefault="00447A0E" w:rsidP="006C0089">
                            <w:pPr>
                              <w:spacing w:line="240" w:lineRule="auto"/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6C0089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Tháng </w:t>
                            </w:r>
                            <w:r w:rsidR="000B05BC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1</w:t>
                            </w:r>
                            <w:r w:rsidRPr="006C0089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, năm </w:t>
                            </w:r>
                            <w:r w:rsidR="0059776B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202</w:t>
                            </w:r>
                            <w:r w:rsidR="00AF2FAE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5454" id="Text Box 12" o:spid="_x0000_s1028" type="#_x0000_t202" style="position:absolute;margin-left:64.8pt;margin-top:483.6pt;width:273.6pt;height:96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0U/GwIAADQEAAAOAAAAZHJzL2Uyb0RvYy54bWysU01vGyEQvVfqf0Dc67U366RdeR25iVxV&#10;spJITpUzZsGLxDIUsHfdX9+B9ZfSnqpeYGCG+XjvMbvvW032wnkFpqKT0ZgSYTjUymwr+uN1+ekz&#10;JT4wUzMNRlT0IDy9n3/8MOtsKXJoQNfCEUxifNnZijYh2DLLPG9Ey/wIrDDolOBaFvDotlntWIfZ&#10;W53l4/Ft1oGrrQMuvMfbx8FJ5ym/lIKHZym9CERXFHsLaXVp3cQ1m89YuXXMNoof22D/0EXLlMGi&#10;51SPLDCyc+qPVK3iDjzIMOLQZiCl4iLNgNNMxu+mWTfMijQLguPtGSb//9Lyp/3avjgS+q/QI4ER&#10;kM760uNlnKeXro07dkrQjxAezrCJPhCOlzfFXXGXo4ujb5Lnd8V0GvNkl+fW+fBNQEuiUVGHvCS4&#10;2H7lwxB6ConVDCyV1okbbUhX0dub6Tg9OHswuTZY49JstEK/6YmqK5qfBtlAfcD5HAzUe8uXCntY&#10;MR9emEOusW/Ub3jGRWrAWnC0KGnA/frbfYxHCtBLSYfaqaj/uWNOUKK/GyTny6QootjSoZgmbNy1&#10;Z3PtMbv2AVCeE/wplicTH7ugT6Z00L6hzBexKrqY4Vi7ouFkPoRB0fhNuFgsUhDKy7KwMmvLY+qI&#10;akT4tX9jzh5pCMjgE5xUxsp3bAyxAx+LXQCpElUR5wHVI/wozUT28RtF7V+fU9Tls89/AwAA//8D&#10;AFBLAwQUAAYACAAAACEA/bEASOIAAAAMAQAADwAAAGRycy9kb3ducmV2LnhtbEyPQUvDQBSE74L/&#10;YXmCN7tpoNs2ZlNKoAiih9ZevG2yr0kw+zZmt2301/s86XGYYeabfDO5XlxwDJ0nDfNZAgKp9raj&#10;RsPxbfewAhGiIWt6T6jhCwNsitub3GTWX2mPl0NsBJdQyIyGNsYhkzLULToTZn5AYu/kR2ciy7GR&#10;djRXLne9TJNESWc64oXWDFi2WH8czk7Dc7l7Nfsqdavvvnx6OW2Hz+P7Quv7u2n7CCLiFP/C8IvP&#10;6FAwU+XPZIPoWadrxVENa7VMQXBCLRWfqdiaq2QBssjl/xPFDwAAAP//AwBQSwECLQAUAAYACAAA&#10;ACEAtoM4kv4AAADhAQAAEwAAAAAAAAAAAAAAAAAAAAAAW0NvbnRlbnRfVHlwZXNdLnhtbFBLAQIt&#10;ABQABgAIAAAAIQA4/SH/1gAAAJQBAAALAAAAAAAAAAAAAAAAAC8BAABfcmVscy8ucmVsc1BLAQIt&#10;ABQABgAIAAAAIQAGc0U/GwIAADQEAAAOAAAAAAAAAAAAAAAAAC4CAABkcnMvZTJvRG9jLnhtbFBL&#10;AQItABQABgAIAAAAIQD9sQBI4gAAAAwBAAAPAAAAAAAAAAAAAAAAAHUEAABkcnMvZG93bnJldi54&#10;bWxQSwUGAAAAAAQABADzAAAAhAUAAAAA&#10;" filled="f" stroked="f" strokeweight=".5pt">
                <v:textbox>
                  <w:txbxContent>
                    <w:p w14:paraId="09299D04" w14:textId="77777777" w:rsidR="00447A0E" w:rsidRPr="006C0089" w:rsidRDefault="00447A0E" w:rsidP="006C0089">
                      <w:pPr>
                        <w:spacing w:line="240" w:lineRule="auto"/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6C0089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Khoa công nghệ thông tin</w:t>
                      </w:r>
                    </w:p>
                    <w:p w14:paraId="1C795003" w14:textId="77777777" w:rsidR="00447A0E" w:rsidRPr="006C0089" w:rsidRDefault="00447A0E" w:rsidP="006C0089">
                      <w:pPr>
                        <w:spacing w:line="240" w:lineRule="auto"/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6C0089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Đại học Khoa học tự nhiên</w:t>
                      </w:r>
                      <w:r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 xml:space="preserve"> TP.HCM</w:t>
                      </w:r>
                    </w:p>
                    <w:p w14:paraId="74FF4759" w14:textId="0B270AE9" w:rsidR="00447A0E" w:rsidRPr="006C0089" w:rsidRDefault="00447A0E" w:rsidP="006C0089">
                      <w:pPr>
                        <w:spacing w:line="240" w:lineRule="auto"/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6C0089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 xml:space="preserve">Tháng </w:t>
                      </w:r>
                      <w:r w:rsidR="000B05BC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1</w:t>
                      </w:r>
                      <w:r w:rsidRPr="006C0089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 xml:space="preserve">, năm </w:t>
                      </w:r>
                      <w:r w:rsidR="0059776B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202</w:t>
                      </w:r>
                      <w:r w:rsidR="00AF2FAE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C0089" w:rsidRPr="000500C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0EC5BC" wp14:editId="71A4440C">
                <wp:simplePos x="0" y="0"/>
                <wp:positionH relativeFrom="column">
                  <wp:posOffset>914400</wp:posOffset>
                </wp:positionH>
                <wp:positionV relativeFrom="paragraph">
                  <wp:posOffset>6075680</wp:posOffset>
                </wp:positionV>
                <wp:extent cx="562991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9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6AA16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478.4pt" to="515.3pt,4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9czQEAAPkDAAAOAAAAZHJzL2Uyb0RvYy54bWysU8Fu2zAMvQ/YPwi6L7YDrFiNOD2k6C7D&#10;FqzbB6iyFAuVRIHSYufvR8mJU2zDMAy90KbE98hHUpu7yVl2VBgN+I43q5oz5SX0xh86/v3bw7sP&#10;nMUkfC8seNXxk4r8bvv2zWYMrVrDALZXyIjEx3YMHR9SCm1VRTkoJ+IKgvJ0qQGdSOTioepRjMTu&#10;bLWu65tqBOwDglQx0un9fMm3hV9rJdMXraNKzHacakvFYrFP2VbbjWgPKMJg5LkM8R9VOGE8JV2o&#10;7kUS7Aea36ickQgRdFpJcBVobaQqGkhNU/+i5nEQQRUt1JwYljbF16OVn497ZKan2TWceeFoRo8J&#10;hTkMie3Ae+ogIKNL6tQYYkuAnd/j2Ythj1n2pNHlLwliU+nuaemumhKTdPj+Zn1729AQ5OWuugID&#10;xvRRgWP5p+PW+CxctOL4KSZKRqGXkHxsfbYRrOkfjLXFySujdhbZUdCw01RKJtyLKPIysspC5tLL&#10;XzpZNbN+VZqaQcU2JXtZwytn/3zhtJ4iM0RT9gVU/x10js0wVVbzX4FLdMkIPi1AZzzgn7Je5es5&#10;/qJ61pplP0F/KoMs7aD9Kl0+v4W8wC/9Ar++2O1PAAAA//8DAFBLAwQUAAYACAAAACEAEWNx/N4A&#10;AAAMAQAADwAAAGRycy9kb3ducmV2LnhtbEyPwU7DMBBE70j8g7VI3KgNhKiEOBVCcEFcEnqAm5ts&#10;44h4ncZOE/6erYQEx5kdzc7LN4vrxRHH0HnScL1SIJBq33TUati+v1ytQYRoqDG9J9TwjQE2xflZ&#10;brLGz1TisYqt4BIKmdFgYxwyKUNt0Zmw8gMS3/Z+dCayHFvZjGbmctfLG6VS6UxH/MGaAZ8s1l/V&#10;5DS8Ht7CNknL5/LjsK7mz/1kW49aX14sjw8gIi7xLwyn+TwdCt608xM1QfSsk4RZoob7u5QZTgl1&#10;q1IQu19LFrn8D1H8AAAA//8DAFBLAQItABQABgAIAAAAIQC2gziS/gAAAOEBAAATAAAAAAAAAAAA&#10;AAAAAAAAAABbQ29udGVudF9UeXBlc10ueG1sUEsBAi0AFAAGAAgAAAAhADj9If/WAAAAlAEAAAsA&#10;AAAAAAAAAAAAAAAALwEAAF9yZWxzLy5yZWxzUEsBAi0AFAAGAAgAAAAhAIF5P1zNAQAA+QMAAA4A&#10;AAAAAAAAAAAAAAAALgIAAGRycy9lMm9Eb2MueG1sUEsBAi0AFAAGAAgAAAAhABFjcfzeAAAADAEA&#10;AA8AAAAAAAAAAAAAAAAAJwQAAGRycy9kb3ducmV2LnhtbFBLBQYAAAAABAAEAPMAAAAyBQAAAAA=&#10;" strokecolor="black [3213]"/>
            </w:pict>
          </mc:Fallback>
        </mc:AlternateContent>
      </w:r>
      <w:r w:rsidR="006C0089" w:rsidRPr="000500CE">
        <w:br w:type="page"/>
      </w:r>
    </w:p>
    <w:bookmarkEnd w:id="5"/>
    <w:p w14:paraId="1E43C16F" w14:textId="730CDBC3" w:rsidR="00B416CC" w:rsidRPr="00D55C57" w:rsidRDefault="00B416CC" w:rsidP="00A301AA">
      <w:pPr>
        <w:pStyle w:val="Subtitle"/>
        <w:ind w:firstLine="720"/>
        <w:jc w:val="left"/>
        <w:rPr>
          <w:rFonts w:ascii="Roboto" w:hAnsi="Roboto"/>
          <w:b/>
          <w:bCs/>
          <w:color w:val="003E75" w:themeColor="background2" w:themeShade="40"/>
          <w:sz w:val="72"/>
          <w:szCs w:val="56"/>
        </w:rPr>
      </w:pPr>
      <w:r w:rsidRPr="00D55C57">
        <w:rPr>
          <w:rFonts w:ascii="Roboto" w:hAnsi="Roboto"/>
          <w:b/>
          <w:bCs/>
          <w:noProof/>
          <w:color w:val="003E75" w:themeColor="background2" w:themeShade="40"/>
          <w:sz w:val="72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608F93" wp14:editId="1B70C27C">
                <wp:simplePos x="0" y="0"/>
                <wp:positionH relativeFrom="column">
                  <wp:posOffset>-95250</wp:posOffset>
                </wp:positionH>
                <wp:positionV relativeFrom="paragraph">
                  <wp:posOffset>670560</wp:posOffset>
                </wp:positionV>
                <wp:extent cx="6393180" cy="0"/>
                <wp:effectExtent l="0" t="19050" r="45720" b="381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3180" cy="0"/>
                        </a:xfrm>
                        <a:prstGeom prst="line">
                          <a:avLst/>
                        </a:prstGeom>
                        <a:ln w="57150" cmpd="sng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440AE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52.8pt" to="495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wRn0wEAAA0EAAAOAAAAZHJzL2Uyb0RvYy54bWysU8tu2zAQvBfoPxC815IcOE0FyzkkSC99&#10;BH18AE0uJQJ8gWQs+e+7pGw5aAsUDXKhxOXO7M5wub2djCYHCFE529FmVVMCljuhbN/Rnz8e3t1Q&#10;EhOzgmlnoaNHiPR29/bNdvQtrN3gtIBAkMTGdvQdHVLybVVFPoBhceU8WDyULhiWcBv6SgQ2IrvR&#10;1bqur6vRBeGD4xAjRu/nQ7or/FICT1+ljJCI7ij2lsoayrrPa7XbsrYPzA+Kn9pgL+jCMGWx6EJ1&#10;zxIjT0H9QWUUDy46mVbcmcpJqTgUDaimqX9T831gHooWNCf6xab4erT8y+HOPga0YfSxjf4xZBWT&#10;DCZ/sT8yFbOOi1kwJcIxeH314aq5QU/5+ay6AH2I6SM4Q/JPR7WyWQdr2eFTTFgMU88pOawtGTu6&#10;ed9sMp/xoqPR9gURnVbiQWmd88pYwJ0O5MDwQvf9uuToJ/PZiTm23tR1uVYssaSXgs+Y8ExbDF40&#10;l7901DC38w0kUQJVNnMTeRwvdRnnYFOTh6cwYXaGSexyAdb/Bp7yMxTKqP4PeEGUys6mBWyUdeFv&#10;1dN0blnO+WcHZt3Zgr0TxzINxRqcuaLw9D7yUD/fF/jlFe9+AQAA//8DAFBLAwQUAAYACAAAACEA&#10;1kGRgN4AAAALAQAADwAAAGRycy9kb3ducmV2LnhtbEyPwWrDMBBE74X+g9hCb4mslBjHtRxKaCi9&#10;tUk/QLG2tom1MpYSO/n6bqHQHHdmmJ1XrCfXiTMOofWkQc0TEEiVty3VGr7221kGIkRD1nSeUMMF&#10;A6zL+7vC5NaP9InnXawFl1DIjYYmxj6XMlQNOhPmvkdi79sPzkQ+h1rawYxc7jq5SJJUOtMSf2hM&#10;j5sGq+Pu5DS8vtNTe1xk49s1U/vrR6bSy2ar9ePD9PIMIuIU/8PwO5+nQ8mbDv5ENohOw0wtmSWy&#10;kSxTEJxYrRTDHP4UWRbylqH8AQAA//8DAFBLAQItABQABgAIAAAAIQC2gziS/gAAAOEBAAATAAAA&#10;AAAAAAAAAAAAAAAAAABbQ29udGVudF9UeXBlc10ueG1sUEsBAi0AFAAGAAgAAAAhADj9If/WAAAA&#10;lAEAAAsAAAAAAAAAAAAAAAAALwEAAF9yZWxzLy5yZWxzUEsBAi0AFAAGAAgAAAAhAJjXBGfTAQAA&#10;DQQAAA4AAAAAAAAAAAAAAAAALgIAAGRycy9lMm9Eb2MueG1sUEsBAi0AFAAGAAgAAAAhANZBkYDe&#10;AAAACwEAAA8AAAAAAAAAAAAAAAAALQQAAGRycy9kb3ducmV2LnhtbFBLBQYAAAAABAAEAPMAAAA4&#10;BQAAAAA=&#10;" strokecolor="#003d73 [814]" strokeweight="4.5pt"/>
            </w:pict>
          </mc:Fallback>
        </mc:AlternateContent>
      </w:r>
      <w:r w:rsidRPr="00D55C57">
        <w:rPr>
          <w:rFonts w:ascii="Roboto" w:hAnsi="Roboto"/>
          <w:b/>
          <w:bCs/>
          <w:noProof/>
          <w:color w:val="003E75" w:themeColor="background2" w:themeShade="40"/>
          <w:sz w:val="72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E1DED8" wp14:editId="272EEF78">
                <wp:simplePos x="0" y="0"/>
                <wp:positionH relativeFrom="column">
                  <wp:posOffset>-95250</wp:posOffset>
                </wp:positionH>
                <wp:positionV relativeFrom="paragraph">
                  <wp:posOffset>-121920</wp:posOffset>
                </wp:positionV>
                <wp:extent cx="6393180" cy="0"/>
                <wp:effectExtent l="0" t="19050" r="45720" b="381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3180" cy="0"/>
                        </a:xfrm>
                        <a:prstGeom prst="line">
                          <a:avLst/>
                        </a:prstGeom>
                        <a:ln w="57150" cmpd="sng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F0506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-9.6pt" to="495.9pt,-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wRn0wEAAA0EAAAOAAAAZHJzL2Uyb0RvYy54bWysU8tu2zAQvBfoPxC815IcOE0FyzkkSC99&#10;BH18AE0uJQJ8gWQs+e+7pGw5aAsUDXKhxOXO7M5wub2djCYHCFE529FmVVMCljuhbN/Rnz8e3t1Q&#10;EhOzgmlnoaNHiPR29/bNdvQtrN3gtIBAkMTGdvQdHVLybVVFPoBhceU8WDyULhiWcBv6SgQ2IrvR&#10;1bqur6vRBeGD4xAjRu/nQ7or/FICT1+ljJCI7ij2lsoayrrPa7XbsrYPzA+Kn9pgL+jCMGWx6EJ1&#10;zxIjT0H9QWUUDy46mVbcmcpJqTgUDaimqX9T831gHooWNCf6xab4erT8y+HOPga0YfSxjf4xZBWT&#10;DCZ/sT8yFbOOi1kwJcIxeH314aq5QU/5+ay6AH2I6SM4Q/JPR7WyWQdr2eFTTFgMU88pOawtGTu6&#10;ed9sMp/xoqPR9gURnVbiQWmd88pYwJ0O5MDwQvf9uuToJ/PZiTm23tR1uVYssaSXgs+Y8ExbDF40&#10;l7901DC38w0kUQJVNnMTeRwvdRnnYFOTh6cwYXaGSexyAdb/Bp7yMxTKqP4PeEGUys6mBWyUdeFv&#10;1dN0blnO+WcHZt3Zgr0TxzINxRqcuaLw9D7yUD/fF/jlFe9+AQAA//8DAFBLAwQUAAYACAAAACEA&#10;FZYe+94AAAALAQAADwAAAGRycy9kb3ducmV2LnhtbEyP0WrCQBBF34X+wzKFvukmKZUkzUaKVErf&#10;qvYD1uw0CWZnQ3Y10a/vCIX6NjP3cufcYjXZTpxx8K0jBfEiAoFUOdNSreB7v5mnIHzQZHTnCBVc&#10;0MOqfJgVOjdupC2ed6EWHEI+1wqaEPpcSl81aLVfuB6JtR83WB14HWppBj1yuO1kEkVLaXVL/KHR&#10;Pa4brI67k1Xw/knP7TFJx49rGu+vX2m8vKw3Sj09Tm+vIAJO4d8MN3xGh5KZDu5ExotOwTx+4S7h&#10;NmQJCHZkWcxlDn8XWRbyvkP5CwAA//8DAFBLAQItABQABgAIAAAAIQC2gziS/gAAAOEBAAATAAAA&#10;AAAAAAAAAAAAAAAAAABbQ29udGVudF9UeXBlc10ueG1sUEsBAi0AFAAGAAgAAAAhADj9If/WAAAA&#10;lAEAAAsAAAAAAAAAAAAAAAAALwEAAF9yZWxzLy5yZWxzUEsBAi0AFAAGAAgAAAAhAJjXBGfTAQAA&#10;DQQAAA4AAAAAAAAAAAAAAAAALgIAAGRycy9lMm9Eb2MueG1sUEsBAi0AFAAGAAgAAAAhABWWHvve&#10;AAAACwEAAA8AAAAAAAAAAAAAAAAALQQAAGRycy9kb3ducmV2LnhtbFBLBQYAAAAABAAEAPMAAAA4&#10;BQAAAAA=&#10;" strokecolor="#003d73 [814]" strokeweight="4.5pt"/>
            </w:pict>
          </mc:Fallback>
        </mc:AlternateContent>
      </w:r>
      <w:r>
        <w:rPr>
          <w:rFonts w:ascii="Roboto" w:hAnsi="Roboto"/>
          <w:b/>
          <w:bCs/>
          <w:noProof/>
          <w:color w:val="003E75" w:themeColor="background2" w:themeShade="40"/>
          <w:sz w:val="72"/>
          <w:szCs w:val="56"/>
        </w:rPr>
        <w:t>HƯỚNG DẪN CÀI ĐẶT</w:t>
      </w:r>
    </w:p>
    <w:p w14:paraId="18E180F4" w14:textId="77777777" w:rsidR="00F14BB3" w:rsidRPr="00F14BB3" w:rsidRDefault="00A301AA" w:rsidP="00F14BB3">
      <w:pPr>
        <w:pStyle w:val="ListParagraph"/>
        <w:numPr>
          <w:ilvl w:val="0"/>
          <w:numId w:val="24"/>
        </w:numPr>
        <w:spacing w:after="0"/>
        <w:ind w:left="900" w:hanging="105"/>
        <w:rPr>
          <w:rFonts w:ascii="Arial" w:eastAsiaTheme="majorEastAsia" w:hAnsi="Arial" w:cs="Arial"/>
          <w:b/>
          <w:bCs/>
          <w:color w:val="auto"/>
          <w:sz w:val="26"/>
        </w:rPr>
      </w:pPr>
      <w:r w:rsidRPr="00F14BB3">
        <w:rPr>
          <w:rFonts w:ascii="Arial" w:eastAsiaTheme="majorEastAsia" w:hAnsi="Arial" w:cs="Arial"/>
          <w:b/>
          <w:bCs/>
          <w:color w:val="auto"/>
          <w:sz w:val="26"/>
        </w:rPr>
        <w:t>Cài đặt chung</w:t>
      </w:r>
    </w:p>
    <w:p w14:paraId="588A7EE4" w14:textId="797C08A5" w:rsidR="00A301AA" w:rsidRDefault="00A301AA" w:rsidP="00F14BB3">
      <w:pPr>
        <w:pStyle w:val="ListParagraph"/>
        <w:numPr>
          <w:ilvl w:val="1"/>
          <w:numId w:val="24"/>
        </w:numPr>
        <w:spacing w:after="0"/>
        <w:ind w:left="1170" w:hanging="270"/>
        <w:rPr>
          <w:rFonts w:ascii="Arial" w:eastAsiaTheme="majorEastAsia" w:hAnsi="Arial" w:cs="Arial"/>
          <w:color w:val="auto"/>
          <w:sz w:val="26"/>
        </w:rPr>
      </w:pPr>
      <w:r w:rsidRPr="00F14BB3">
        <w:rPr>
          <w:rFonts w:ascii="Arial" w:eastAsiaTheme="majorEastAsia" w:hAnsi="Arial" w:cs="Arial"/>
          <w:color w:val="auto"/>
          <w:sz w:val="26"/>
        </w:rPr>
        <w:t xml:space="preserve">Cài đặt môi trường GO SDK để compile golang: </w:t>
      </w:r>
      <w:hyperlink r:id="rId9" w:history="1">
        <w:r w:rsidRPr="00F14BB3">
          <w:rPr>
            <w:rStyle w:val="Hyperlink"/>
            <w:rFonts w:ascii="Arial" w:eastAsiaTheme="majorEastAsia" w:hAnsi="Arial" w:cs="Arial"/>
            <w:sz w:val="26"/>
          </w:rPr>
          <w:t>https://go.dev/doc/install</w:t>
        </w:r>
      </w:hyperlink>
    </w:p>
    <w:p w14:paraId="2664A5D1" w14:textId="77777777" w:rsidR="00F14BB3" w:rsidRPr="00F14BB3" w:rsidRDefault="00F14BB3" w:rsidP="00F14BB3">
      <w:pPr>
        <w:pStyle w:val="ListParagraph"/>
        <w:spacing w:after="0"/>
        <w:ind w:left="1170"/>
        <w:rPr>
          <w:rFonts w:ascii="Arial" w:eastAsiaTheme="majorEastAsia" w:hAnsi="Arial" w:cs="Arial"/>
          <w:color w:val="auto"/>
          <w:sz w:val="26"/>
        </w:rPr>
      </w:pPr>
    </w:p>
    <w:p w14:paraId="008BA781" w14:textId="78E69FE9" w:rsidR="00F14BB3" w:rsidRPr="00F14BB3" w:rsidRDefault="00F14BB3" w:rsidP="00F14BB3">
      <w:pPr>
        <w:pStyle w:val="ListParagraph"/>
        <w:numPr>
          <w:ilvl w:val="0"/>
          <w:numId w:val="24"/>
        </w:numPr>
        <w:ind w:left="900" w:hanging="90"/>
        <w:rPr>
          <w:rFonts w:ascii="Arial" w:eastAsiaTheme="majorEastAsia" w:hAnsi="Arial" w:cs="Arial"/>
          <w:b/>
          <w:bCs/>
          <w:color w:val="auto"/>
          <w:sz w:val="26"/>
        </w:rPr>
      </w:pPr>
      <w:r w:rsidRPr="00F14BB3">
        <w:rPr>
          <w:rFonts w:ascii="Arial" w:eastAsiaTheme="majorEastAsia" w:hAnsi="Arial" w:cs="Arial"/>
          <w:b/>
          <w:bCs/>
          <w:color w:val="auto"/>
          <w:sz w:val="26"/>
        </w:rPr>
        <w:t>Server:</w:t>
      </w:r>
    </w:p>
    <w:p w14:paraId="42919F03" w14:textId="215D6458" w:rsidR="00F14BB3" w:rsidRDefault="00F14BB3" w:rsidP="00F14BB3">
      <w:pPr>
        <w:pStyle w:val="ListParagraph"/>
        <w:numPr>
          <w:ilvl w:val="1"/>
          <w:numId w:val="24"/>
        </w:numPr>
        <w:tabs>
          <w:tab w:val="left" w:pos="1800"/>
        </w:tabs>
        <w:ind w:left="1170" w:hanging="270"/>
        <w:rPr>
          <w:rFonts w:ascii="Arial" w:eastAsiaTheme="majorEastAsia" w:hAnsi="Arial" w:cs="Arial"/>
          <w:color w:val="auto"/>
          <w:sz w:val="26"/>
        </w:rPr>
      </w:pPr>
      <w:r>
        <w:rPr>
          <w:rFonts w:ascii="Arial" w:eastAsiaTheme="majorEastAsia" w:hAnsi="Arial" w:cs="Arial"/>
          <w:color w:val="auto"/>
          <w:sz w:val="26"/>
        </w:rPr>
        <w:t>Bước 1: Vào thư mục Source/ABC/XYZ</w:t>
      </w:r>
    </w:p>
    <w:p w14:paraId="16DF37AC" w14:textId="1EA7E988" w:rsidR="00F14BB3" w:rsidRDefault="00F14BB3" w:rsidP="00F14BB3">
      <w:pPr>
        <w:pStyle w:val="ListParagraph"/>
        <w:numPr>
          <w:ilvl w:val="1"/>
          <w:numId w:val="24"/>
        </w:numPr>
        <w:tabs>
          <w:tab w:val="left" w:pos="1800"/>
        </w:tabs>
        <w:ind w:left="1170" w:hanging="270"/>
        <w:rPr>
          <w:rFonts w:ascii="Arial" w:eastAsiaTheme="majorEastAsia" w:hAnsi="Arial" w:cs="Arial"/>
          <w:color w:val="auto"/>
          <w:sz w:val="26"/>
        </w:rPr>
      </w:pPr>
      <w:r>
        <w:rPr>
          <w:rFonts w:ascii="Arial" w:eastAsiaTheme="majorEastAsia" w:hAnsi="Arial" w:cs="Arial"/>
          <w:color w:val="auto"/>
          <w:sz w:val="26"/>
        </w:rPr>
        <w:t>Bước 2: Mở một terminal/powershell/command promt bất kì</w:t>
      </w:r>
    </w:p>
    <w:p w14:paraId="2AB6B6D0" w14:textId="3288AD02" w:rsidR="00F14BB3" w:rsidRDefault="00F14BB3" w:rsidP="00F14BB3">
      <w:pPr>
        <w:pStyle w:val="ListParagraph"/>
        <w:numPr>
          <w:ilvl w:val="1"/>
          <w:numId w:val="24"/>
        </w:numPr>
        <w:tabs>
          <w:tab w:val="left" w:pos="1800"/>
        </w:tabs>
        <w:ind w:left="1170" w:hanging="270"/>
        <w:rPr>
          <w:rFonts w:ascii="Arial" w:eastAsiaTheme="majorEastAsia" w:hAnsi="Arial" w:cs="Arial"/>
          <w:color w:val="auto"/>
          <w:sz w:val="26"/>
        </w:rPr>
      </w:pPr>
      <w:r>
        <w:rPr>
          <w:rFonts w:ascii="Arial" w:eastAsiaTheme="majorEastAsia" w:hAnsi="Arial" w:cs="Arial"/>
          <w:color w:val="auto"/>
          <w:sz w:val="26"/>
        </w:rPr>
        <w:t xml:space="preserve">Bước 3: Gõ lệnh go run </w:t>
      </w:r>
      <w:proofErr w:type="gramStart"/>
      <w:r>
        <w:rPr>
          <w:rFonts w:ascii="Arial" w:eastAsiaTheme="majorEastAsia" w:hAnsi="Arial" w:cs="Arial"/>
          <w:color w:val="auto"/>
          <w:sz w:val="26"/>
        </w:rPr>
        <w:t>server.go</w:t>
      </w:r>
      <w:proofErr w:type="gramEnd"/>
    </w:p>
    <w:p w14:paraId="4919009E" w14:textId="2DC3D0D3" w:rsidR="00F14BB3" w:rsidRDefault="00F14BB3" w:rsidP="00F14BB3">
      <w:pPr>
        <w:pStyle w:val="ListParagraph"/>
        <w:numPr>
          <w:ilvl w:val="1"/>
          <w:numId w:val="24"/>
        </w:numPr>
        <w:tabs>
          <w:tab w:val="left" w:pos="1800"/>
        </w:tabs>
        <w:ind w:left="1170" w:hanging="270"/>
        <w:rPr>
          <w:rFonts w:ascii="Arial" w:eastAsiaTheme="majorEastAsia" w:hAnsi="Arial" w:cs="Arial"/>
          <w:color w:val="auto"/>
          <w:sz w:val="26"/>
        </w:rPr>
      </w:pPr>
      <w:r>
        <w:rPr>
          <w:rFonts w:ascii="Arial" w:eastAsiaTheme="majorEastAsia" w:hAnsi="Arial" w:cs="Arial"/>
          <w:color w:val="auto"/>
          <w:sz w:val="26"/>
        </w:rPr>
        <w:t xml:space="preserve">Bước 4: Theo dõi server </w:t>
      </w:r>
      <w:r>
        <w:rPr>
          <w:rFonts w:ascii="Arial" w:eastAsiaTheme="majorEastAsia" w:hAnsi="Arial" w:cs="Arial"/>
          <w:color w:val="auto"/>
          <w:sz w:val="26"/>
        </w:rPr>
        <w:t xml:space="preserve">thực thi </w:t>
      </w:r>
      <w:r>
        <w:rPr>
          <w:rFonts w:ascii="Arial" w:eastAsiaTheme="majorEastAsia" w:hAnsi="Arial" w:cs="Arial"/>
          <w:color w:val="auto"/>
          <w:sz w:val="26"/>
        </w:rPr>
        <w:t>trên terminal/powershell/command promt vừa mở</w:t>
      </w:r>
    </w:p>
    <w:p w14:paraId="59B74C80" w14:textId="77777777" w:rsidR="00F14BB3" w:rsidRDefault="00F14BB3" w:rsidP="00F14BB3">
      <w:pPr>
        <w:pStyle w:val="ListParagraph"/>
        <w:tabs>
          <w:tab w:val="left" w:pos="1800"/>
        </w:tabs>
        <w:ind w:left="1170"/>
        <w:rPr>
          <w:rFonts w:ascii="Arial" w:eastAsiaTheme="majorEastAsia" w:hAnsi="Arial" w:cs="Arial"/>
          <w:color w:val="auto"/>
          <w:sz w:val="26"/>
        </w:rPr>
      </w:pPr>
    </w:p>
    <w:p w14:paraId="4BA51C09" w14:textId="77777777" w:rsidR="00F14BB3" w:rsidRPr="00F14BB3" w:rsidRDefault="00F14BB3" w:rsidP="00F14BB3">
      <w:pPr>
        <w:pStyle w:val="ListParagraph"/>
        <w:numPr>
          <w:ilvl w:val="0"/>
          <w:numId w:val="24"/>
        </w:numPr>
        <w:ind w:left="900" w:hanging="90"/>
        <w:rPr>
          <w:rFonts w:ascii="Arial" w:eastAsiaTheme="majorEastAsia" w:hAnsi="Arial" w:cs="Arial"/>
          <w:b/>
          <w:bCs/>
          <w:color w:val="auto"/>
          <w:sz w:val="26"/>
        </w:rPr>
      </w:pPr>
      <w:r w:rsidRPr="00F14BB3">
        <w:rPr>
          <w:rFonts w:ascii="Arial" w:eastAsiaTheme="majorEastAsia" w:hAnsi="Arial" w:cs="Arial"/>
          <w:b/>
          <w:bCs/>
          <w:color w:val="auto"/>
          <w:sz w:val="26"/>
        </w:rPr>
        <w:t>Server:</w:t>
      </w:r>
    </w:p>
    <w:p w14:paraId="183157FE" w14:textId="77777777" w:rsidR="00F14BB3" w:rsidRDefault="00F14BB3" w:rsidP="00F14BB3">
      <w:pPr>
        <w:pStyle w:val="ListParagraph"/>
        <w:numPr>
          <w:ilvl w:val="1"/>
          <w:numId w:val="24"/>
        </w:numPr>
        <w:tabs>
          <w:tab w:val="left" w:pos="1800"/>
        </w:tabs>
        <w:ind w:left="1170" w:hanging="270"/>
        <w:rPr>
          <w:rFonts w:ascii="Arial" w:eastAsiaTheme="majorEastAsia" w:hAnsi="Arial" w:cs="Arial"/>
          <w:color w:val="auto"/>
          <w:sz w:val="26"/>
        </w:rPr>
      </w:pPr>
      <w:r>
        <w:rPr>
          <w:rFonts w:ascii="Arial" w:eastAsiaTheme="majorEastAsia" w:hAnsi="Arial" w:cs="Arial"/>
          <w:color w:val="auto"/>
          <w:sz w:val="26"/>
        </w:rPr>
        <w:t>Bước 1: Vào thư mục Source/ABC/XYZ</w:t>
      </w:r>
    </w:p>
    <w:p w14:paraId="38097321" w14:textId="77777777" w:rsidR="00F14BB3" w:rsidRDefault="00F14BB3" w:rsidP="00F14BB3">
      <w:pPr>
        <w:pStyle w:val="ListParagraph"/>
        <w:numPr>
          <w:ilvl w:val="1"/>
          <w:numId w:val="24"/>
        </w:numPr>
        <w:tabs>
          <w:tab w:val="left" w:pos="1800"/>
        </w:tabs>
        <w:ind w:left="1170" w:hanging="270"/>
        <w:rPr>
          <w:rFonts w:ascii="Arial" w:eastAsiaTheme="majorEastAsia" w:hAnsi="Arial" w:cs="Arial"/>
          <w:color w:val="auto"/>
          <w:sz w:val="26"/>
        </w:rPr>
      </w:pPr>
      <w:r>
        <w:rPr>
          <w:rFonts w:ascii="Arial" w:eastAsiaTheme="majorEastAsia" w:hAnsi="Arial" w:cs="Arial"/>
          <w:color w:val="auto"/>
          <w:sz w:val="26"/>
        </w:rPr>
        <w:t>Bước 2: Mở một terminal/powershell/command promt bất kì</w:t>
      </w:r>
    </w:p>
    <w:p w14:paraId="3EF635EE" w14:textId="4AFE4858" w:rsidR="00F14BB3" w:rsidRDefault="00F14BB3" w:rsidP="00F14BB3">
      <w:pPr>
        <w:pStyle w:val="ListParagraph"/>
        <w:numPr>
          <w:ilvl w:val="1"/>
          <w:numId w:val="24"/>
        </w:numPr>
        <w:ind w:left="1170" w:hanging="270"/>
        <w:rPr>
          <w:rFonts w:ascii="Arial" w:eastAsiaTheme="majorEastAsia" w:hAnsi="Arial" w:cs="Arial"/>
          <w:color w:val="auto"/>
          <w:sz w:val="26"/>
        </w:rPr>
      </w:pPr>
      <w:r>
        <w:rPr>
          <w:rFonts w:ascii="Arial" w:eastAsiaTheme="majorEastAsia" w:hAnsi="Arial" w:cs="Arial"/>
          <w:color w:val="auto"/>
          <w:sz w:val="26"/>
        </w:rPr>
        <w:t xml:space="preserve">Bước 3: Gõ lệnh go run </w:t>
      </w:r>
      <w:proofErr w:type="gramStart"/>
      <w:r>
        <w:rPr>
          <w:rFonts w:ascii="Arial" w:eastAsiaTheme="majorEastAsia" w:hAnsi="Arial" w:cs="Arial"/>
          <w:color w:val="auto"/>
          <w:sz w:val="26"/>
        </w:rPr>
        <w:t>client</w:t>
      </w:r>
      <w:r>
        <w:rPr>
          <w:rFonts w:ascii="Arial" w:eastAsiaTheme="majorEastAsia" w:hAnsi="Arial" w:cs="Arial"/>
          <w:color w:val="auto"/>
          <w:sz w:val="26"/>
        </w:rPr>
        <w:t>.go</w:t>
      </w:r>
      <w:proofErr w:type="gramEnd"/>
    </w:p>
    <w:p w14:paraId="182A406D" w14:textId="726DE1E0" w:rsidR="00F14BB3" w:rsidRPr="00F14BB3" w:rsidRDefault="00F14BB3" w:rsidP="00F14BB3">
      <w:pPr>
        <w:pStyle w:val="ListParagraph"/>
        <w:numPr>
          <w:ilvl w:val="1"/>
          <w:numId w:val="24"/>
        </w:numPr>
        <w:tabs>
          <w:tab w:val="left" w:pos="1800"/>
        </w:tabs>
        <w:ind w:left="1170" w:hanging="270"/>
        <w:rPr>
          <w:rFonts w:ascii="Arial" w:eastAsiaTheme="majorEastAsia" w:hAnsi="Arial" w:cs="Arial"/>
          <w:color w:val="auto"/>
          <w:sz w:val="26"/>
        </w:rPr>
      </w:pPr>
      <w:r>
        <w:rPr>
          <w:rFonts w:ascii="Arial" w:eastAsiaTheme="majorEastAsia" w:hAnsi="Arial" w:cs="Arial"/>
          <w:color w:val="auto"/>
          <w:sz w:val="26"/>
        </w:rPr>
        <w:t xml:space="preserve">Bước 4: Theo dõi </w:t>
      </w:r>
      <w:r>
        <w:rPr>
          <w:rFonts w:ascii="Arial" w:eastAsiaTheme="majorEastAsia" w:hAnsi="Arial" w:cs="Arial"/>
          <w:color w:val="auto"/>
          <w:sz w:val="26"/>
        </w:rPr>
        <w:t>client</w:t>
      </w:r>
      <w:r>
        <w:rPr>
          <w:rFonts w:ascii="Arial" w:eastAsiaTheme="majorEastAsia" w:hAnsi="Arial" w:cs="Arial"/>
          <w:color w:val="auto"/>
          <w:sz w:val="26"/>
        </w:rPr>
        <w:t xml:space="preserve"> </w:t>
      </w:r>
      <w:r>
        <w:rPr>
          <w:rFonts w:ascii="Arial" w:eastAsiaTheme="majorEastAsia" w:hAnsi="Arial" w:cs="Arial"/>
          <w:color w:val="auto"/>
          <w:sz w:val="26"/>
        </w:rPr>
        <w:t>thực thi</w:t>
      </w:r>
      <w:r>
        <w:rPr>
          <w:rFonts w:ascii="Arial" w:eastAsiaTheme="majorEastAsia" w:hAnsi="Arial" w:cs="Arial"/>
          <w:color w:val="auto"/>
          <w:sz w:val="26"/>
        </w:rPr>
        <w:t xml:space="preserve"> trên terminal/powershell/command promt vừa mở</w:t>
      </w:r>
    </w:p>
    <w:sectPr w:rsidR="00F14BB3" w:rsidRPr="00F14BB3" w:rsidSect="003A5371">
      <w:footerReference w:type="default" r:id="rId10"/>
      <w:pgSz w:w="12240" w:h="15840"/>
      <w:pgMar w:top="1080" w:right="990" w:bottom="1170" w:left="117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63F23" w14:textId="77777777" w:rsidR="003971C1" w:rsidRDefault="003971C1" w:rsidP="00C6554A">
      <w:pPr>
        <w:spacing w:before="0" w:after="0" w:line="240" w:lineRule="auto"/>
      </w:pPr>
      <w:r>
        <w:separator/>
      </w:r>
    </w:p>
  </w:endnote>
  <w:endnote w:type="continuationSeparator" w:id="0">
    <w:p w14:paraId="5675BC30" w14:textId="77777777" w:rsidR="003971C1" w:rsidRDefault="003971C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SVN-Futura">
    <w:altName w:val="Courier New"/>
    <w:panose1 w:val="00000400000000000000"/>
    <w:charset w:val="00"/>
    <w:family w:val="modern"/>
    <w:notTrueType/>
    <w:pitch w:val="variable"/>
    <w:sig w:usb0="A00000AF" w:usb1="1000000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B657B" w14:textId="1773087C" w:rsidR="00447A0E" w:rsidRDefault="00447A0E">
    <w:pPr>
      <w:pStyle w:val="Footer"/>
    </w:pPr>
    <w:r w:rsidRPr="006C0089">
      <w:rPr>
        <w:rFonts w:ascii="SVN-Futura" w:hAnsi="SVN-Futura"/>
        <w:color w:val="007DEB" w:themeColor="background2" w:themeShade="80"/>
        <w:sz w:val="32"/>
        <w:szCs w:val="32"/>
      </w:rPr>
      <w:fldChar w:fldCharType="begin"/>
    </w:r>
    <w:r w:rsidRPr="006C0089">
      <w:rPr>
        <w:rFonts w:ascii="SVN-Futura" w:hAnsi="SVN-Futura"/>
        <w:color w:val="007DEB" w:themeColor="background2" w:themeShade="80"/>
        <w:sz w:val="32"/>
        <w:szCs w:val="32"/>
      </w:rPr>
      <w:instrText xml:space="preserve"> PAGE  \* Arabic  \* MERGEFORMAT </w:instrText>
    </w:r>
    <w:r w:rsidRPr="006C0089">
      <w:rPr>
        <w:rFonts w:ascii="SVN-Futura" w:hAnsi="SVN-Futura"/>
        <w:color w:val="007DEB" w:themeColor="background2" w:themeShade="80"/>
        <w:sz w:val="32"/>
        <w:szCs w:val="32"/>
      </w:rPr>
      <w:fldChar w:fldCharType="separate"/>
    </w:r>
    <w:r>
      <w:rPr>
        <w:rFonts w:ascii="SVN-Futura" w:hAnsi="SVN-Futura"/>
        <w:noProof/>
        <w:color w:val="007DEB" w:themeColor="background2" w:themeShade="80"/>
        <w:sz w:val="32"/>
        <w:szCs w:val="32"/>
      </w:rPr>
      <w:t>30</w:t>
    </w:r>
    <w:r w:rsidRPr="006C0089">
      <w:rPr>
        <w:rFonts w:ascii="SVN-Futura" w:hAnsi="SVN-Futura"/>
        <w:color w:val="007DEB" w:themeColor="background2" w:themeShade="80"/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952F9" w14:textId="77777777" w:rsidR="003971C1" w:rsidRDefault="003971C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C6C1A92" w14:textId="77777777" w:rsidR="003971C1" w:rsidRDefault="003971C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5AC59BD"/>
    <w:multiLevelType w:val="hybridMultilevel"/>
    <w:tmpl w:val="31CA7940"/>
    <w:lvl w:ilvl="0" w:tplc="04090013">
      <w:start w:val="1"/>
      <w:numFmt w:val="upperRoman"/>
      <w:lvlText w:val="%1."/>
      <w:lvlJc w:val="right"/>
      <w:pPr>
        <w:ind w:left="1155" w:hanging="360"/>
      </w:pPr>
    </w:lvl>
    <w:lvl w:ilvl="1" w:tplc="125CB31C">
      <w:start w:val="1"/>
      <w:numFmt w:val="bullet"/>
      <w:lvlText w:val="-"/>
      <w:lvlJc w:val="left"/>
      <w:pPr>
        <w:ind w:left="1875" w:hanging="360"/>
      </w:pPr>
      <w:rPr>
        <w:rFonts w:ascii="Roboto" w:eastAsiaTheme="majorEastAsia" w:hAnsi="Roboto" w:cstheme="majorBidi" w:hint="default"/>
      </w:r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 w15:restartNumberingAfterBreak="0">
    <w:nsid w:val="07BF641D"/>
    <w:multiLevelType w:val="hybridMultilevel"/>
    <w:tmpl w:val="D67C0186"/>
    <w:lvl w:ilvl="0" w:tplc="D0B42618">
      <w:start w:val="3"/>
      <w:numFmt w:val="bullet"/>
      <w:lvlText w:val="-"/>
      <w:lvlJc w:val="left"/>
      <w:pPr>
        <w:ind w:left="1152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084B64C3"/>
    <w:multiLevelType w:val="hybridMultilevel"/>
    <w:tmpl w:val="ABB8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27BFC"/>
    <w:multiLevelType w:val="hybridMultilevel"/>
    <w:tmpl w:val="1174CBF8"/>
    <w:lvl w:ilvl="0" w:tplc="F92CCBB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D40BF"/>
    <w:multiLevelType w:val="hybridMultilevel"/>
    <w:tmpl w:val="2E56F4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842A74"/>
    <w:multiLevelType w:val="hybridMultilevel"/>
    <w:tmpl w:val="1E285E4E"/>
    <w:lvl w:ilvl="0" w:tplc="7E2E0DF0">
      <w:start w:val="3"/>
      <w:numFmt w:val="bullet"/>
      <w:lvlText w:val="-"/>
      <w:lvlJc w:val="left"/>
      <w:pPr>
        <w:ind w:left="1152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276F7B0B"/>
    <w:multiLevelType w:val="hybridMultilevel"/>
    <w:tmpl w:val="6E24D520"/>
    <w:lvl w:ilvl="0" w:tplc="F92CCBB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D2DEB"/>
    <w:multiLevelType w:val="multilevel"/>
    <w:tmpl w:val="A1085F5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 w:val="0"/>
        <w:bCs w:val="0"/>
        <w:i w:val="0"/>
        <w:iCs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AC6167"/>
    <w:multiLevelType w:val="hybridMultilevel"/>
    <w:tmpl w:val="04A2041E"/>
    <w:lvl w:ilvl="0" w:tplc="92DA5764">
      <w:start w:val="3"/>
      <w:numFmt w:val="bullet"/>
      <w:lvlText w:val="-"/>
      <w:lvlJc w:val="left"/>
      <w:pPr>
        <w:ind w:left="1152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363B3259"/>
    <w:multiLevelType w:val="hybridMultilevel"/>
    <w:tmpl w:val="6D946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DE2F3E"/>
    <w:multiLevelType w:val="hybridMultilevel"/>
    <w:tmpl w:val="623AB3BE"/>
    <w:lvl w:ilvl="0" w:tplc="C92C3EA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55250"/>
    <w:multiLevelType w:val="hybridMultilevel"/>
    <w:tmpl w:val="90A695A0"/>
    <w:lvl w:ilvl="0" w:tplc="703660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32"/>
        <w:szCs w:val="32"/>
      </w:rPr>
    </w:lvl>
    <w:lvl w:ilvl="1" w:tplc="0AA2518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4E4C47"/>
    <w:multiLevelType w:val="hybridMultilevel"/>
    <w:tmpl w:val="2C0E75DE"/>
    <w:lvl w:ilvl="0" w:tplc="37E24A7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A2703BA"/>
    <w:multiLevelType w:val="hybridMultilevel"/>
    <w:tmpl w:val="F800CA9A"/>
    <w:lvl w:ilvl="0" w:tplc="12E41EA4">
      <w:numFmt w:val="bullet"/>
      <w:lvlText w:val="-"/>
      <w:lvlJc w:val="left"/>
      <w:pPr>
        <w:ind w:left="1152" w:hanging="360"/>
      </w:pPr>
      <w:rPr>
        <w:rFonts w:ascii="Arial" w:eastAsiaTheme="maj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4B4B52AD"/>
    <w:multiLevelType w:val="hybridMultilevel"/>
    <w:tmpl w:val="12CA5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314E44"/>
    <w:multiLevelType w:val="hybridMultilevel"/>
    <w:tmpl w:val="1DE08670"/>
    <w:lvl w:ilvl="0" w:tplc="CF5224B0">
      <w:start w:val="1"/>
      <w:numFmt w:val="decimal"/>
      <w:lvlText w:val="%1."/>
      <w:lvlJc w:val="left"/>
      <w:pPr>
        <w:ind w:left="720" w:hanging="360"/>
      </w:pPr>
      <w:rPr>
        <w:rFonts w:hint="default"/>
        <w:color w:val="003E75" w:themeColor="background2" w:themeShade="4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94C1D"/>
    <w:multiLevelType w:val="hybridMultilevel"/>
    <w:tmpl w:val="6C1A9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1D739C"/>
    <w:multiLevelType w:val="hybridMultilevel"/>
    <w:tmpl w:val="B25E7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4B4EE9"/>
    <w:multiLevelType w:val="hybridMultilevel"/>
    <w:tmpl w:val="0DC836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3A14511"/>
    <w:multiLevelType w:val="hybridMultilevel"/>
    <w:tmpl w:val="C6648C8E"/>
    <w:lvl w:ilvl="0" w:tplc="382C6E38">
      <w:start w:val="1"/>
      <w:numFmt w:val="bullet"/>
      <w:lvlText w:val="-"/>
      <w:lvlJc w:val="left"/>
      <w:pPr>
        <w:ind w:left="1080" w:hanging="360"/>
      </w:pPr>
      <w:rPr>
        <w:rFonts w:ascii="Roboto" w:eastAsiaTheme="majorEastAsia" w:hAnsi="Roboto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4692B25"/>
    <w:multiLevelType w:val="hybridMultilevel"/>
    <w:tmpl w:val="B5920FC2"/>
    <w:lvl w:ilvl="0" w:tplc="A0E63E48">
      <w:start w:val="5"/>
      <w:numFmt w:val="bullet"/>
      <w:lvlText w:val=""/>
      <w:lvlJc w:val="left"/>
      <w:pPr>
        <w:ind w:left="108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CF73C3"/>
    <w:multiLevelType w:val="hybridMultilevel"/>
    <w:tmpl w:val="9F76D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12"/>
  </w:num>
  <w:num w:numId="6">
    <w:abstractNumId w:val="11"/>
  </w:num>
  <w:num w:numId="7">
    <w:abstractNumId w:val="6"/>
  </w:num>
  <w:num w:numId="8">
    <w:abstractNumId w:val="13"/>
  </w:num>
  <w:num w:numId="9">
    <w:abstractNumId w:val="17"/>
  </w:num>
  <w:num w:numId="10">
    <w:abstractNumId w:val="21"/>
  </w:num>
  <w:num w:numId="11">
    <w:abstractNumId w:val="23"/>
  </w:num>
  <w:num w:numId="12">
    <w:abstractNumId w:val="20"/>
  </w:num>
  <w:num w:numId="13">
    <w:abstractNumId w:val="18"/>
  </w:num>
  <w:num w:numId="14">
    <w:abstractNumId w:val="14"/>
  </w:num>
  <w:num w:numId="15">
    <w:abstractNumId w:val="4"/>
  </w:num>
  <w:num w:numId="16">
    <w:abstractNumId w:val="16"/>
  </w:num>
  <w:num w:numId="17">
    <w:abstractNumId w:val="22"/>
  </w:num>
  <w:num w:numId="18">
    <w:abstractNumId w:val="9"/>
  </w:num>
  <w:num w:numId="19">
    <w:abstractNumId w:val="15"/>
  </w:num>
  <w:num w:numId="20">
    <w:abstractNumId w:val="3"/>
  </w:num>
  <w:num w:numId="21">
    <w:abstractNumId w:val="7"/>
  </w:num>
  <w:num w:numId="22">
    <w:abstractNumId w:val="10"/>
  </w:num>
  <w:num w:numId="23">
    <w:abstractNumId w:val="19"/>
  </w:num>
  <w:num w:numId="2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250"/>
    <w:rsid w:val="00000EF6"/>
    <w:rsid w:val="00027343"/>
    <w:rsid w:val="0002751F"/>
    <w:rsid w:val="000500CE"/>
    <w:rsid w:val="00083613"/>
    <w:rsid w:val="00084C09"/>
    <w:rsid w:val="000B05BC"/>
    <w:rsid w:val="000D1D75"/>
    <w:rsid w:val="000D7DD7"/>
    <w:rsid w:val="000F23E7"/>
    <w:rsid w:val="001007E5"/>
    <w:rsid w:val="00101CC0"/>
    <w:rsid w:val="00103473"/>
    <w:rsid w:val="001047DE"/>
    <w:rsid w:val="001510D0"/>
    <w:rsid w:val="001560D5"/>
    <w:rsid w:val="001574B5"/>
    <w:rsid w:val="00171793"/>
    <w:rsid w:val="00184F90"/>
    <w:rsid w:val="001907F3"/>
    <w:rsid w:val="001B00F9"/>
    <w:rsid w:val="001B4212"/>
    <w:rsid w:val="001C35F3"/>
    <w:rsid w:val="001D2FAC"/>
    <w:rsid w:val="001E1FD2"/>
    <w:rsid w:val="001E319F"/>
    <w:rsid w:val="001E39D8"/>
    <w:rsid w:val="001F1EB7"/>
    <w:rsid w:val="00203574"/>
    <w:rsid w:val="002262D7"/>
    <w:rsid w:val="00231F4E"/>
    <w:rsid w:val="00253934"/>
    <w:rsid w:val="00254144"/>
    <w:rsid w:val="002554CD"/>
    <w:rsid w:val="00255524"/>
    <w:rsid w:val="00282FCE"/>
    <w:rsid w:val="00293B83"/>
    <w:rsid w:val="002A3579"/>
    <w:rsid w:val="002A5E8E"/>
    <w:rsid w:val="002B1628"/>
    <w:rsid w:val="002B249D"/>
    <w:rsid w:val="002B4294"/>
    <w:rsid w:val="002C6B4C"/>
    <w:rsid w:val="002E0A81"/>
    <w:rsid w:val="00303FB3"/>
    <w:rsid w:val="00333D0D"/>
    <w:rsid w:val="0034293E"/>
    <w:rsid w:val="00342CC8"/>
    <w:rsid w:val="00350A4E"/>
    <w:rsid w:val="00352D5D"/>
    <w:rsid w:val="003661E8"/>
    <w:rsid w:val="00381995"/>
    <w:rsid w:val="0038293E"/>
    <w:rsid w:val="00385CB0"/>
    <w:rsid w:val="003971C1"/>
    <w:rsid w:val="003A5371"/>
    <w:rsid w:val="003A6D4E"/>
    <w:rsid w:val="003B7D86"/>
    <w:rsid w:val="003C7DE1"/>
    <w:rsid w:val="003E0869"/>
    <w:rsid w:val="003E0FB0"/>
    <w:rsid w:val="003E46DD"/>
    <w:rsid w:val="00400F69"/>
    <w:rsid w:val="00414EE3"/>
    <w:rsid w:val="0043512D"/>
    <w:rsid w:val="0044504C"/>
    <w:rsid w:val="00447A0E"/>
    <w:rsid w:val="00450595"/>
    <w:rsid w:val="00450A0F"/>
    <w:rsid w:val="00457100"/>
    <w:rsid w:val="00474064"/>
    <w:rsid w:val="00480EF3"/>
    <w:rsid w:val="004A4EA3"/>
    <w:rsid w:val="004A5F20"/>
    <w:rsid w:val="004A655F"/>
    <w:rsid w:val="004B0B2C"/>
    <w:rsid w:val="004B6FB3"/>
    <w:rsid w:val="004C049F"/>
    <w:rsid w:val="004C3E78"/>
    <w:rsid w:val="004E30C6"/>
    <w:rsid w:val="004E69A1"/>
    <w:rsid w:val="004F0154"/>
    <w:rsid w:val="004F01B4"/>
    <w:rsid w:val="004F30C2"/>
    <w:rsid w:val="005000E2"/>
    <w:rsid w:val="0051313C"/>
    <w:rsid w:val="00515701"/>
    <w:rsid w:val="005202C6"/>
    <w:rsid w:val="005330D2"/>
    <w:rsid w:val="00535071"/>
    <w:rsid w:val="00535A6D"/>
    <w:rsid w:val="0053641B"/>
    <w:rsid w:val="00544385"/>
    <w:rsid w:val="00564F5D"/>
    <w:rsid w:val="00580056"/>
    <w:rsid w:val="00594602"/>
    <w:rsid w:val="0059776B"/>
    <w:rsid w:val="005B3A25"/>
    <w:rsid w:val="005B4575"/>
    <w:rsid w:val="005C3B68"/>
    <w:rsid w:val="005D5948"/>
    <w:rsid w:val="005E09AF"/>
    <w:rsid w:val="005E2235"/>
    <w:rsid w:val="005F3CB5"/>
    <w:rsid w:val="00612A10"/>
    <w:rsid w:val="006608E6"/>
    <w:rsid w:val="0066780F"/>
    <w:rsid w:val="006A3CE7"/>
    <w:rsid w:val="006B3497"/>
    <w:rsid w:val="006C0089"/>
    <w:rsid w:val="006C2029"/>
    <w:rsid w:val="006D284F"/>
    <w:rsid w:val="006E1F8C"/>
    <w:rsid w:val="006E705A"/>
    <w:rsid w:val="007041E1"/>
    <w:rsid w:val="007357F9"/>
    <w:rsid w:val="00754BD9"/>
    <w:rsid w:val="00756F97"/>
    <w:rsid w:val="00765B4C"/>
    <w:rsid w:val="007753DC"/>
    <w:rsid w:val="007772FF"/>
    <w:rsid w:val="00777AD7"/>
    <w:rsid w:val="007823EE"/>
    <w:rsid w:val="007A1F19"/>
    <w:rsid w:val="007B41BA"/>
    <w:rsid w:val="007B74D8"/>
    <w:rsid w:val="007F1C4C"/>
    <w:rsid w:val="007F44FE"/>
    <w:rsid w:val="007F4B83"/>
    <w:rsid w:val="008172FC"/>
    <w:rsid w:val="0082335C"/>
    <w:rsid w:val="00837912"/>
    <w:rsid w:val="0085088C"/>
    <w:rsid w:val="00852E90"/>
    <w:rsid w:val="00852EE5"/>
    <w:rsid w:val="0085784A"/>
    <w:rsid w:val="0087182F"/>
    <w:rsid w:val="008D574D"/>
    <w:rsid w:val="008D7237"/>
    <w:rsid w:val="008E2056"/>
    <w:rsid w:val="008F78E8"/>
    <w:rsid w:val="0090455B"/>
    <w:rsid w:val="009063AD"/>
    <w:rsid w:val="00931F64"/>
    <w:rsid w:val="00933A0A"/>
    <w:rsid w:val="00934C98"/>
    <w:rsid w:val="0093708B"/>
    <w:rsid w:val="009425F1"/>
    <w:rsid w:val="00954B5F"/>
    <w:rsid w:val="00961D30"/>
    <w:rsid w:val="00971CAC"/>
    <w:rsid w:val="00972B24"/>
    <w:rsid w:val="009837D2"/>
    <w:rsid w:val="00983BC3"/>
    <w:rsid w:val="00986C11"/>
    <w:rsid w:val="0099070F"/>
    <w:rsid w:val="00994D8A"/>
    <w:rsid w:val="009B362B"/>
    <w:rsid w:val="009B63F6"/>
    <w:rsid w:val="009D1706"/>
    <w:rsid w:val="009E4C92"/>
    <w:rsid w:val="009F1D49"/>
    <w:rsid w:val="009F656B"/>
    <w:rsid w:val="00A02B3B"/>
    <w:rsid w:val="00A301AA"/>
    <w:rsid w:val="00A32328"/>
    <w:rsid w:val="00A3574F"/>
    <w:rsid w:val="00A36F2F"/>
    <w:rsid w:val="00A51823"/>
    <w:rsid w:val="00A67919"/>
    <w:rsid w:val="00A821E3"/>
    <w:rsid w:val="00A8782F"/>
    <w:rsid w:val="00AE0B1C"/>
    <w:rsid w:val="00AE4350"/>
    <w:rsid w:val="00AE5265"/>
    <w:rsid w:val="00AE690C"/>
    <w:rsid w:val="00AF2FAE"/>
    <w:rsid w:val="00AF7BC3"/>
    <w:rsid w:val="00B06C9F"/>
    <w:rsid w:val="00B16465"/>
    <w:rsid w:val="00B3317C"/>
    <w:rsid w:val="00B416CC"/>
    <w:rsid w:val="00B4435D"/>
    <w:rsid w:val="00B45784"/>
    <w:rsid w:val="00B469E4"/>
    <w:rsid w:val="00B47C16"/>
    <w:rsid w:val="00B74CDB"/>
    <w:rsid w:val="00BA40D5"/>
    <w:rsid w:val="00BC32E7"/>
    <w:rsid w:val="00BD0CBE"/>
    <w:rsid w:val="00BD719A"/>
    <w:rsid w:val="00BE0C05"/>
    <w:rsid w:val="00BE1559"/>
    <w:rsid w:val="00BE2931"/>
    <w:rsid w:val="00BE2F49"/>
    <w:rsid w:val="00BF56A9"/>
    <w:rsid w:val="00C25CD8"/>
    <w:rsid w:val="00C43D3D"/>
    <w:rsid w:val="00C57DC4"/>
    <w:rsid w:val="00C6554A"/>
    <w:rsid w:val="00C73500"/>
    <w:rsid w:val="00C739D9"/>
    <w:rsid w:val="00C81993"/>
    <w:rsid w:val="00CB3FB1"/>
    <w:rsid w:val="00CD07E7"/>
    <w:rsid w:val="00CE2F57"/>
    <w:rsid w:val="00CF7FE6"/>
    <w:rsid w:val="00D02CA2"/>
    <w:rsid w:val="00D031BB"/>
    <w:rsid w:val="00D32CF8"/>
    <w:rsid w:val="00D55C57"/>
    <w:rsid w:val="00D5701F"/>
    <w:rsid w:val="00D61FFE"/>
    <w:rsid w:val="00D70087"/>
    <w:rsid w:val="00D7546D"/>
    <w:rsid w:val="00D764EA"/>
    <w:rsid w:val="00D801B2"/>
    <w:rsid w:val="00DA6C8F"/>
    <w:rsid w:val="00DB7234"/>
    <w:rsid w:val="00DC546A"/>
    <w:rsid w:val="00DC5C5C"/>
    <w:rsid w:val="00DD3F33"/>
    <w:rsid w:val="00DD6250"/>
    <w:rsid w:val="00DE4BBE"/>
    <w:rsid w:val="00E0502F"/>
    <w:rsid w:val="00E207F6"/>
    <w:rsid w:val="00E21770"/>
    <w:rsid w:val="00E360FC"/>
    <w:rsid w:val="00E36956"/>
    <w:rsid w:val="00E41741"/>
    <w:rsid w:val="00E56636"/>
    <w:rsid w:val="00E57238"/>
    <w:rsid w:val="00E609DD"/>
    <w:rsid w:val="00E61CA8"/>
    <w:rsid w:val="00E644A6"/>
    <w:rsid w:val="00E8254E"/>
    <w:rsid w:val="00E82F02"/>
    <w:rsid w:val="00E84CD7"/>
    <w:rsid w:val="00E947E7"/>
    <w:rsid w:val="00EB0D9D"/>
    <w:rsid w:val="00ED1B3F"/>
    <w:rsid w:val="00ED4E20"/>
    <w:rsid w:val="00ED7C44"/>
    <w:rsid w:val="00EE1478"/>
    <w:rsid w:val="00EE52A3"/>
    <w:rsid w:val="00EF012B"/>
    <w:rsid w:val="00EF30AC"/>
    <w:rsid w:val="00EF4207"/>
    <w:rsid w:val="00F02C07"/>
    <w:rsid w:val="00F05CBC"/>
    <w:rsid w:val="00F116EE"/>
    <w:rsid w:val="00F14BB3"/>
    <w:rsid w:val="00F16AD6"/>
    <w:rsid w:val="00F17149"/>
    <w:rsid w:val="00F178E4"/>
    <w:rsid w:val="00F21D08"/>
    <w:rsid w:val="00F3300A"/>
    <w:rsid w:val="00F50D9F"/>
    <w:rsid w:val="00F51E3A"/>
    <w:rsid w:val="00F9051D"/>
    <w:rsid w:val="00F918A7"/>
    <w:rsid w:val="00F91A67"/>
    <w:rsid w:val="00FA2462"/>
    <w:rsid w:val="00FA3388"/>
    <w:rsid w:val="00FC122C"/>
    <w:rsid w:val="00FC3F3C"/>
    <w:rsid w:val="00FD16AC"/>
    <w:rsid w:val="00FD2E94"/>
    <w:rsid w:val="00FD65F6"/>
    <w:rsid w:val="00FE1452"/>
    <w:rsid w:val="00FE213B"/>
    <w:rsid w:val="00FF30AD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3EF84"/>
  <w15:chartTrackingRefBased/>
  <w15:docId w15:val="{AA55E19D-61EA-419E-B049-35267AC3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2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754BD9"/>
    <w:pPr>
      <w:ind w:left="720"/>
      <w:contextualSpacing/>
    </w:pPr>
  </w:style>
  <w:style w:type="table" w:styleId="TableGrid">
    <w:name w:val="Table Grid"/>
    <w:basedOn w:val="TableNormal"/>
    <w:uiPriority w:val="39"/>
    <w:rsid w:val="00754BD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207F6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A36F2F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A36F2F"/>
    <w:rPr>
      <w:rFonts w:ascii="SymbolMT" w:hAnsi="SymbolMT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o.dev/doc/instal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uan%20Truong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DD2F6-3252-456C-8D77-E651D9D06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4170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LÊ NHẬT TUẤN</cp:lastModifiedBy>
  <cp:revision>83</cp:revision>
  <cp:lastPrinted>2020-10-06T05:01:00Z</cp:lastPrinted>
  <dcterms:created xsi:type="dcterms:W3CDTF">2019-10-28T04:26:00Z</dcterms:created>
  <dcterms:modified xsi:type="dcterms:W3CDTF">2022-01-03T22:01:00Z</dcterms:modified>
</cp:coreProperties>
</file>